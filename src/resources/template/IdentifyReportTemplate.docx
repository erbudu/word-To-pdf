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1929D8" w:rsidRDefault="001929D8" w:rsidP="001929D8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司法鉴定报告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1929D8"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1929D8">
      <w:pPr>
        <w:spacing w:line="600" w:lineRule="exact"/>
        <w:ind w:left="1260" w:hangingChars="450" w:hanging="1260"/>
        <w:rPr>
          <w:rFonts w:ascii="Times New Roman" w:eastAsia="仿宋_GB2312" w:hAnsi="Times New Roman" w:hint="eastAsia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FB097D">
        <w:rPr>
          <w:rFonts w:ascii="Times New Roman" w:eastAsia="仿宋_GB2312" w:hAnsi="Times New Roman" w:hint="eastAsia"/>
          <w:sz w:val="28"/>
          <w:szCs w:val="28"/>
        </w:rPr>
        <w:t>移动互联网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 w:hint="eastAsia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  <w:bookmarkStart w:id="4" w:name="_GoBack"/>
      <w:bookmarkEnd w:id="4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5" w:name="基本案情"/>
      <w:bookmarkEnd w:id="5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6" w:name="资料摘要"/>
            <w:bookmarkEnd w:id="6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1929D8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1929D8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7" w:name="鉴定时间"/>
      <w:bookmarkEnd w:id="7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1929D8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1929D8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1929D8">
        <w:rPr>
          <w:rFonts w:ascii="Times New Roman" w:eastAsia="仿宋_GB2312" w:hAnsi="Times New Roman" w:hint="eastAsia"/>
          <w:sz w:val="28"/>
          <w:szCs w:val="28"/>
        </w:rPr>
        <w:t>鉴定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1929D8">
        <w:rPr>
          <w:rFonts w:ascii="Times New Roman" w:eastAsia="仿宋_GB2312" w:hAnsi="Times New Roman" w:hint="eastAsia"/>
          <w:sz w:val="28"/>
          <w:szCs w:val="28"/>
        </w:rPr>
        <w:t>鉴定</w:t>
      </w:r>
      <w:r w:rsidR="00833206">
        <w:rPr>
          <w:rFonts w:ascii="Times New Roman" w:eastAsia="仿宋_GB2312" w:hAnsi="Times New Roman"/>
          <w:color w:val="000000" w:themeColor="text1"/>
          <w:sz w:val="28"/>
          <w:szCs w:val="28"/>
        </w:rPr>
        <w:t>过程</w:t>
      </w:r>
    </w:p>
    <w:p w:rsidR="009574C1" w:rsidRPr="00D8092B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8" w:name="鉴定过程时间"/>
      <w:bookmarkEnd w:id="8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导入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手机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模拟器中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，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安装完成后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打开</w:t>
      </w:r>
      <w:r w:rsidR="00E05577">
        <w:rPr>
          <w:rFonts w:ascii="仿宋_GB2312" w:eastAsia="仿宋_GB2312" w:hAnsi="黑体"/>
          <w:color w:val="000000" w:themeColor="text1"/>
          <w:sz w:val="28"/>
          <w:szCs w:val="28"/>
        </w:rPr>
        <w:t>app</w:t>
      </w:r>
      <w:r w:rsidR="00D043AC">
        <w:rPr>
          <w:rFonts w:ascii="仿宋_GB2312" w:eastAsia="仿宋_GB2312" w:hAnsi="黑体" w:hint="eastAsia"/>
          <w:color w:val="000000" w:themeColor="text1"/>
          <w:sz w:val="28"/>
          <w:szCs w:val="28"/>
        </w:rPr>
        <w:t>对其内容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进行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持续监测，对涉嫌违法违规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9" w:name="分析说明"/>
            <w:bookmarkEnd w:id="9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E12B59" w:rsidRDefault="00E12B59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2"/>
                <w:szCs w:val="24"/>
              </w:rPr>
            </w:pPr>
            <w:bookmarkStart w:id="10" w:name="APP程序名"/>
            <w:bookmarkEnd w:id="10"/>
            <w:r w:rsidRPr="00E12B59"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1" w:name="IP地址"/>
            <w:bookmarkEnd w:id="11"/>
          </w:p>
        </w:tc>
      </w:tr>
    </w:tbl>
    <w:p w:rsidR="00CB1018" w:rsidRDefault="001929D8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其内容</w:t>
      </w:r>
      <w:r w:rsidR="00790304">
        <w:rPr>
          <w:rFonts w:ascii="Times New Roman" w:eastAsia="仿宋_GB2312" w:hAnsi="Times New Roman" w:cs="Times New Roman" w:hint="eastAsia"/>
          <w:sz w:val="28"/>
          <w:szCs w:val="28"/>
        </w:rPr>
        <w:t>固定过程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详见附件一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  <w:bookmarkStart w:id="12" w:name="哈希值"/>
      <w:bookmarkEnd w:id="12"/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附件一：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CB1018" w:rsidRDefault="004D1BF4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eastAsia="仿宋_GB2312" w:hint="eastAsia"/>
          <w:sz w:val="28"/>
        </w:rPr>
        <w:t>鉴定人：</w:t>
      </w:r>
      <w:bookmarkStart w:id="13" w:name="张剑"/>
      <w:bookmarkEnd w:id="13"/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>
        <w:rPr>
          <w:rFonts w:ascii="仿宋_GB2312" w:eastAsia="仿宋_GB2312" w:hint="eastAsia"/>
          <w:sz w:val="28"/>
        </w:rPr>
        <w:t>440314110011</w:t>
      </w:r>
    </w:p>
    <w:p w:rsidR="00CB1018" w:rsidRDefault="004D1BF4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bookmarkStart w:id="14" w:name="林伟烽"/>
      <w:bookmarkEnd w:id="14"/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1929D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t>广东安证计算机</w:t>
      </w:r>
      <w:bookmarkStart w:id="15" w:name="公章"/>
      <w:bookmarkEnd w:id="15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6" w:name="报告日期"/>
      <w:bookmarkEnd w:id="16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7FB" w:rsidRDefault="00B247FB">
      <w:r>
        <w:separator/>
      </w:r>
    </w:p>
  </w:endnote>
  <w:endnote w:type="continuationSeparator" w:id="0">
    <w:p w:rsidR="00B247FB" w:rsidRDefault="00B2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B247FB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2457.6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7FB" w:rsidRDefault="00B247FB">
      <w:r>
        <w:separator/>
      </w:r>
    </w:p>
  </w:footnote>
  <w:footnote w:type="continuationSeparator" w:id="0">
    <w:p w:rsidR="00B247FB" w:rsidRDefault="00B2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137EF"/>
    <w:rsid w:val="0011704A"/>
    <w:rsid w:val="00132606"/>
    <w:rsid w:val="00165107"/>
    <w:rsid w:val="0019249A"/>
    <w:rsid w:val="001929D8"/>
    <w:rsid w:val="001A6841"/>
    <w:rsid w:val="001C1CE0"/>
    <w:rsid w:val="001D1DE4"/>
    <w:rsid w:val="00216675"/>
    <w:rsid w:val="00233352"/>
    <w:rsid w:val="00235F2E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4371"/>
    <w:rsid w:val="00356176"/>
    <w:rsid w:val="00364E43"/>
    <w:rsid w:val="00392960"/>
    <w:rsid w:val="003970E0"/>
    <w:rsid w:val="003A41F3"/>
    <w:rsid w:val="003E1047"/>
    <w:rsid w:val="003F11D3"/>
    <w:rsid w:val="00400210"/>
    <w:rsid w:val="00425757"/>
    <w:rsid w:val="0042666D"/>
    <w:rsid w:val="00431B7F"/>
    <w:rsid w:val="00467BDF"/>
    <w:rsid w:val="0047041B"/>
    <w:rsid w:val="004D1BF4"/>
    <w:rsid w:val="004E6DB6"/>
    <w:rsid w:val="004F4C65"/>
    <w:rsid w:val="00502EA9"/>
    <w:rsid w:val="00515757"/>
    <w:rsid w:val="00522297"/>
    <w:rsid w:val="005B747C"/>
    <w:rsid w:val="005C6DAF"/>
    <w:rsid w:val="005D05A8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915935"/>
    <w:rsid w:val="0091639D"/>
    <w:rsid w:val="00943163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4D88"/>
    <w:rsid w:val="00A5664B"/>
    <w:rsid w:val="00A658EB"/>
    <w:rsid w:val="00A92F0A"/>
    <w:rsid w:val="00AB34A6"/>
    <w:rsid w:val="00AD6097"/>
    <w:rsid w:val="00AF066B"/>
    <w:rsid w:val="00AF33A3"/>
    <w:rsid w:val="00B0528B"/>
    <w:rsid w:val="00B1320C"/>
    <w:rsid w:val="00B247FB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22511"/>
    <w:rsid w:val="00C301E2"/>
    <w:rsid w:val="00C43628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12B59"/>
    <w:rsid w:val="00E22048"/>
    <w:rsid w:val="00E22FC8"/>
    <w:rsid w:val="00E27DF7"/>
    <w:rsid w:val="00E34D23"/>
    <w:rsid w:val="00E352BD"/>
    <w:rsid w:val="00E377B3"/>
    <w:rsid w:val="00E74E19"/>
    <w:rsid w:val="00E925B8"/>
    <w:rsid w:val="00EB6403"/>
    <w:rsid w:val="00EB6D48"/>
    <w:rsid w:val="00EE5C43"/>
    <w:rsid w:val="00EF3661"/>
    <w:rsid w:val="00F12187"/>
    <w:rsid w:val="00F12CC3"/>
    <w:rsid w:val="00F565CC"/>
    <w:rsid w:val="00F6293E"/>
    <w:rsid w:val="00F73090"/>
    <w:rsid w:val="00F82A17"/>
    <w:rsid w:val="00F86C24"/>
    <w:rsid w:val="00FB097D"/>
    <w:rsid w:val="00FC746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314F10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1114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Windows 用户</cp:lastModifiedBy>
  <cp:revision>123</cp:revision>
  <cp:lastPrinted>2019-02-25T08:01:00Z</cp:lastPrinted>
  <dcterms:created xsi:type="dcterms:W3CDTF">2018-10-10T03:35:00Z</dcterms:created>
  <dcterms:modified xsi:type="dcterms:W3CDTF">2019-03-27T06:31:00Z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